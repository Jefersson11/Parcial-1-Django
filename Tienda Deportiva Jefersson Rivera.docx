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Default="00B87BA1" w:rsidP="00C6554A">
      <w:pPr>
        <w:pStyle w:val="Foto"/>
        <w:rPr>
          <w:noProof/>
        </w:rPr>
      </w:pPr>
      <w:r w:rsidRPr="00B87BA1">
        <w:rPr>
          <w:noProof/>
        </w:rPr>
        <w:drawing>
          <wp:inline distT="0" distB="0" distL="0" distR="0" wp14:anchorId="21B07F34" wp14:editId="0F55762A">
            <wp:extent cx="5496675" cy="214943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3971" cy="21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A1" w:rsidRDefault="00B87BA1" w:rsidP="00C6554A">
      <w:pPr>
        <w:pStyle w:val="Foto"/>
        <w:rPr>
          <w:noProof/>
        </w:rPr>
      </w:pPr>
    </w:p>
    <w:p w:rsidR="00B87BA1" w:rsidRDefault="00B87BA1" w:rsidP="00C6554A">
      <w:pPr>
        <w:pStyle w:val="Foto"/>
        <w:rPr>
          <w:noProof/>
        </w:rPr>
      </w:pPr>
    </w:p>
    <w:p w:rsidR="00B87BA1" w:rsidRDefault="00B87BA1" w:rsidP="00C6554A">
      <w:pPr>
        <w:pStyle w:val="Foto"/>
        <w:rPr>
          <w:noProof/>
        </w:rPr>
      </w:pPr>
    </w:p>
    <w:p w:rsidR="00B87BA1" w:rsidRDefault="00B87BA1" w:rsidP="00C6554A">
      <w:pPr>
        <w:pStyle w:val="Foto"/>
        <w:rPr>
          <w:noProof/>
        </w:rPr>
      </w:pPr>
    </w:p>
    <w:p w:rsidR="00B87BA1" w:rsidRDefault="00B87BA1" w:rsidP="00C6554A">
      <w:pPr>
        <w:pStyle w:val="Foto"/>
        <w:rPr>
          <w:noProof/>
        </w:rPr>
      </w:pPr>
    </w:p>
    <w:p w:rsidR="00B87BA1" w:rsidRPr="009679B1" w:rsidRDefault="00B87BA1" w:rsidP="00C6554A">
      <w:pPr>
        <w:pStyle w:val="Foto"/>
        <w:rPr>
          <w:noProof/>
        </w:rPr>
      </w:pPr>
    </w:p>
    <w:p w:rsidR="00C6554A" w:rsidRPr="009679B1" w:rsidRDefault="00B87BA1" w:rsidP="00C6554A">
      <w:pPr>
        <w:pStyle w:val="Ttulo"/>
        <w:rPr>
          <w:noProof/>
        </w:rPr>
      </w:pPr>
      <w:r>
        <w:rPr>
          <w:noProof/>
        </w:rPr>
        <w:t>Tienda Deportiva JR</w:t>
      </w:r>
    </w:p>
    <w:p w:rsidR="00C6554A" w:rsidRDefault="00B87BA1" w:rsidP="00C6554A">
      <w:pPr>
        <w:pStyle w:val="Subttulo"/>
        <w:rPr>
          <w:noProof/>
        </w:rPr>
      </w:pPr>
      <w:r>
        <w:rPr>
          <w:noProof/>
        </w:rPr>
        <w:t>pARCIAL i programacion</w:t>
      </w: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D012A8">
      <w:pPr>
        <w:pStyle w:val="Subttulo"/>
        <w:jc w:val="left"/>
        <w:rPr>
          <w:noProof/>
        </w:rPr>
      </w:pPr>
      <w:bookmarkStart w:id="0" w:name="_GoBack"/>
      <w:bookmarkEnd w:id="0"/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Default="00B87BA1" w:rsidP="00C6554A">
      <w:pPr>
        <w:pStyle w:val="Subttulo"/>
        <w:rPr>
          <w:noProof/>
        </w:rPr>
      </w:pPr>
    </w:p>
    <w:p w:rsidR="00B87BA1" w:rsidRPr="009679B1" w:rsidRDefault="00B87BA1" w:rsidP="00C6554A">
      <w:pPr>
        <w:pStyle w:val="Subttulo"/>
        <w:rPr>
          <w:noProof/>
        </w:rPr>
      </w:pPr>
    </w:p>
    <w:p w:rsidR="00C6554A" w:rsidRPr="009679B1" w:rsidRDefault="00B87BA1" w:rsidP="00C6554A">
      <w:pPr>
        <w:pStyle w:val="Informacindecontacto"/>
        <w:rPr>
          <w:noProof/>
        </w:rPr>
      </w:pPr>
      <w:r>
        <w:rPr>
          <w:noProof/>
        </w:rPr>
        <w:t>Jefersson Felipe Rivera Fraile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Ingenieria de sistemas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09/16/2022</w:t>
      </w:r>
      <w:r w:rsidR="00C6554A" w:rsidRPr="009679B1">
        <w:rPr>
          <w:noProof/>
          <w:lang w:bidi="es-ES"/>
        </w:rPr>
        <w:br w:type="page"/>
      </w:r>
    </w:p>
    <w:p w:rsidR="00C6554A" w:rsidRDefault="00B87BA1" w:rsidP="00B87BA1">
      <w:pPr>
        <w:pStyle w:val="Ttulo1"/>
        <w:tabs>
          <w:tab w:val="left" w:pos="2445"/>
        </w:tabs>
        <w:rPr>
          <w:noProof/>
        </w:rPr>
      </w:pPr>
      <w:r w:rsidRPr="00B87BA1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302260</wp:posOffset>
            </wp:positionV>
            <wp:extent cx="7362825" cy="4141477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4141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Inicio de la pagina</w:t>
      </w:r>
      <w:r>
        <w:rPr>
          <w:noProof/>
        </w:rPr>
        <w:tab/>
      </w:r>
    </w:p>
    <w:p w:rsidR="00B87BA1" w:rsidRPr="00B87BA1" w:rsidRDefault="00B87BA1" w:rsidP="00B87BA1"/>
    <w:p w:rsidR="00B87BA1" w:rsidRDefault="00B87BA1" w:rsidP="00B87BA1">
      <w:pPr>
        <w:pStyle w:val="Listaconvietas"/>
        <w:numPr>
          <w:ilvl w:val="0"/>
          <w:numId w:val="0"/>
        </w:numPr>
        <w:ind w:left="360"/>
        <w:rPr>
          <w:noProof/>
        </w:rPr>
      </w:pPr>
    </w:p>
    <w:p w:rsidR="00C6554A" w:rsidRDefault="00C6554A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  <w:r w:rsidRPr="00B87BA1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-976746</wp:posOffset>
            </wp:positionH>
            <wp:positionV relativeFrom="paragraph">
              <wp:posOffset>407299</wp:posOffset>
            </wp:positionV>
            <wp:extent cx="7276693" cy="3016332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768" cy="3030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B87BA1" w:rsidRPr="009679B1" w:rsidRDefault="00B87BA1" w:rsidP="00B87BA1">
      <w:pPr>
        <w:pStyle w:val="Listaconvietas"/>
        <w:numPr>
          <w:ilvl w:val="0"/>
          <w:numId w:val="0"/>
        </w:numPr>
        <w:ind w:left="720"/>
        <w:rPr>
          <w:noProof/>
        </w:rPr>
      </w:pPr>
    </w:p>
    <w:p w:rsidR="002C74C0" w:rsidRPr="00B87BA1" w:rsidRDefault="00B87BA1" w:rsidP="00B87BA1">
      <w:pPr>
        <w:pStyle w:val="Ttulo1"/>
      </w:pPr>
      <w:r w:rsidRPr="00B87BA1"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-1000497</wp:posOffset>
            </wp:positionH>
            <wp:positionV relativeFrom="paragraph">
              <wp:posOffset>351509</wp:posOffset>
            </wp:positionV>
            <wp:extent cx="7267699" cy="4087971"/>
            <wp:effectExtent l="0" t="0" r="0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437" cy="4097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BA1">
        <w:t>S</w:t>
      </w:r>
      <w:r>
        <w:t>e</w:t>
      </w:r>
      <w:r w:rsidRPr="00B87BA1">
        <w:t>rvicios Adicionales</w:t>
      </w:r>
    </w:p>
    <w:p w:rsidR="00B87BA1" w:rsidRDefault="00B87BA1" w:rsidP="00B87BA1">
      <w:pPr>
        <w:rPr>
          <w:noProof/>
        </w:rPr>
      </w:pPr>
    </w:p>
    <w:p w:rsidR="00B87BA1" w:rsidRDefault="00B87BA1" w:rsidP="00B87BA1">
      <w:pPr>
        <w:rPr>
          <w:noProof/>
        </w:rPr>
      </w:pPr>
    </w:p>
    <w:p w:rsidR="00B87BA1" w:rsidRDefault="00B87BA1" w:rsidP="00B87BA1">
      <w:pPr>
        <w:rPr>
          <w:noProof/>
        </w:rPr>
      </w:pP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-976745</wp:posOffset>
            </wp:positionH>
            <wp:positionV relativeFrom="paragraph">
              <wp:posOffset>184670</wp:posOffset>
            </wp:positionV>
            <wp:extent cx="7137070" cy="4014494"/>
            <wp:effectExtent l="0" t="0" r="6985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620" cy="402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-881743</wp:posOffset>
            </wp:positionH>
            <wp:positionV relativeFrom="paragraph">
              <wp:posOffset>-883524</wp:posOffset>
            </wp:positionV>
            <wp:extent cx="7051492" cy="3966358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683" cy="398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pPr>
        <w:pStyle w:val="Ttulo1"/>
      </w:pPr>
      <w:r w:rsidRPr="00B87BA1"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-988621</wp:posOffset>
            </wp:positionH>
            <wp:positionV relativeFrom="paragraph">
              <wp:posOffset>590294</wp:posOffset>
            </wp:positionV>
            <wp:extent cx="7184572" cy="4041214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052" cy="4043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Tienda Virtual</w:t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-988126</wp:posOffset>
            </wp:positionH>
            <wp:positionV relativeFrom="paragraph">
              <wp:posOffset>-926415</wp:posOffset>
            </wp:positionV>
            <wp:extent cx="7051494" cy="3966359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494" cy="396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-1047502</wp:posOffset>
            </wp:positionH>
            <wp:positionV relativeFrom="paragraph">
              <wp:posOffset>320362</wp:posOffset>
            </wp:positionV>
            <wp:extent cx="7030380" cy="3954483"/>
            <wp:effectExtent l="0" t="0" r="0" b="825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380" cy="3954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-263847</wp:posOffset>
            </wp:positionH>
            <wp:positionV relativeFrom="paragraph">
              <wp:posOffset>8170734</wp:posOffset>
            </wp:positionV>
            <wp:extent cx="5274310" cy="2966720"/>
            <wp:effectExtent l="0" t="0" r="2540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7BA1">
        <w:t xml:space="preserve">  </w:t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>
      <w:r w:rsidRPr="00B87BA1"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-905494</wp:posOffset>
            </wp:positionH>
            <wp:positionV relativeFrom="paragraph">
              <wp:posOffset>-954776</wp:posOffset>
            </wp:positionV>
            <wp:extent cx="7157053" cy="4025735"/>
            <wp:effectExtent l="0" t="0" r="635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6628" cy="4031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Pr="00B87BA1" w:rsidRDefault="00B87BA1" w:rsidP="00B87BA1">
      <w:pPr>
        <w:pStyle w:val="Ttulo1"/>
      </w:pPr>
      <w:r w:rsidRPr="00B87BA1"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-834243</wp:posOffset>
            </wp:positionH>
            <wp:positionV relativeFrom="paragraph">
              <wp:posOffset>655237</wp:posOffset>
            </wp:positionV>
            <wp:extent cx="7093717" cy="3990109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121" cy="4001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Contacto</w:t>
      </w:r>
    </w:p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B87BA1" w:rsidP="00B87BA1"/>
    <w:p w:rsidR="00B87BA1" w:rsidRDefault="00D012A8" w:rsidP="00D012A8">
      <w:pPr>
        <w:pStyle w:val="Ttulo1"/>
      </w:pPr>
      <w:r w:rsidRPr="00D012A8"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-976745</wp:posOffset>
            </wp:positionH>
            <wp:positionV relativeFrom="paragraph">
              <wp:posOffset>339633</wp:posOffset>
            </wp:positionV>
            <wp:extent cx="7241504" cy="4073237"/>
            <wp:effectExtent l="0" t="0" r="0" b="381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037" cy="4078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Centro de Sugerencias</w:t>
      </w:r>
    </w:p>
    <w:p w:rsidR="00D012A8" w:rsidRPr="00D012A8" w:rsidRDefault="00D012A8" w:rsidP="00D012A8"/>
    <w:p w:rsidR="00B87BA1" w:rsidRDefault="00B87BA1" w:rsidP="00B87BA1"/>
    <w:p w:rsidR="00B87BA1" w:rsidRDefault="00B87BA1" w:rsidP="00B87BA1"/>
    <w:p w:rsidR="00B87BA1" w:rsidRDefault="00B87BA1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/>
    <w:p w:rsidR="00D012A8" w:rsidRDefault="00D012A8" w:rsidP="00B87BA1">
      <w:r w:rsidRPr="00D012A8"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-917370</wp:posOffset>
            </wp:positionH>
            <wp:positionV relativeFrom="paragraph">
              <wp:posOffset>395424</wp:posOffset>
            </wp:positionV>
            <wp:extent cx="7114829" cy="4001984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901" cy="4006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2A8" w:rsidRDefault="00D012A8" w:rsidP="00B87BA1"/>
    <w:p w:rsidR="00D012A8" w:rsidRPr="00B87BA1" w:rsidRDefault="00D012A8" w:rsidP="00B87BA1"/>
    <w:sectPr w:rsidR="00D012A8" w:rsidRPr="00B87BA1" w:rsidSect="0089714F">
      <w:footerReference w:type="default" r:id="rId21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27EB" w:rsidRDefault="007527EB" w:rsidP="00C6554A">
      <w:pPr>
        <w:spacing w:before="0" w:after="0" w:line="240" w:lineRule="auto"/>
      </w:pPr>
      <w:r>
        <w:separator/>
      </w:r>
    </w:p>
  </w:endnote>
  <w:endnote w:type="continuationSeparator" w:id="0">
    <w:p w:rsidR="007527EB" w:rsidRDefault="007527EB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EE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D012A8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27EB" w:rsidRDefault="007527EB" w:rsidP="00C6554A">
      <w:pPr>
        <w:spacing w:before="0" w:after="0" w:line="240" w:lineRule="auto"/>
      </w:pPr>
      <w:r>
        <w:separator/>
      </w:r>
    </w:p>
  </w:footnote>
  <w:footnote w:type="continuationSeparator" w:id="0">
    <w:p w:rsidR="007527EB" w:rsidRDefault="007527EB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s-ES" w:vendorID="64" w:dllVersion="131078" w:nlCheck="1" w:checkStyle="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BA1"/>
    <w:rsid w:val="002554CD"/>
    <w:rsid w:val="00293B83"/>
    <w:rsid w:val="002B4294"/>
    <w:rsid w:val="00333D0D"/>
    <w:rsid w:val="003D555A"/>
    <w:rsid w:val="004C049F"/>
    <w:rsid w:val="005000E2"/>
    <w:rsid w:val="0051785D"/>
    <w:rsid w:val="006A3CE7"/>
    <w:rsid w:val="007527EB"/>
    <w:rsid w:val="0089714F"/>
    <w:rsid w:val="009679B1"/>
    <w:rsid w:val="00986062"/>
    <w:rsid w:val="00B87BA1"/>
    <w:rsid w:val="00C6554A"/>
    <w:rsid w:val="00CB0705"/>
    <w:rsid w:val="00D012A8"/>
    <w:rsid w:val="00ED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1FD86F"/>
  <w15:chartTrackingRefBased/>
  <w15:docId w15:val="{2766283C-733B-468C-A65A-746A8313F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customStyle="1" w:styleId="88B737AF74444D7F9023AD6FAA6FB4B9">
    <w:name w:val="88B737AF74444D7F9023AD6FAA6FB4B9"/>
    <w:rsid w:val="00B87BA1"/>
    <w:pPr>
      <w:spacing w:before="0" w:after="160" w:line="259" w:lineRule="auto"/>
    </w:pPr>
    <w:rPr>
      <w:rFonts w:eastAsiaTheme="minorEastAsia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studiante\AppData\Roaming\Microsoft\Plantilla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</Template>
  <TotalTime>15</TotalTime>
  <Pages>7</Pages>
  <Words>56</Words>
  <Characters>325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</dc:creator>
  <cp:keywords/>
  <dc:description/>
  <cp:lastModifiedBy>Estudiante</cp:lastModifiedBy>
  <cp:revision>1</cp:revision>
  <dcterms:created xsi:type="dcterms:W3CDTF">2022-09-16T20:45:00Z</dcterms:created>
  <dcterms:modified xsi:type="dcterms:W3CDTF">2022-09-16T21:00:00Z</dcterms:modified>
</cp:coreProperties>
</file>